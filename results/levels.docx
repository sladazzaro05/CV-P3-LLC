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AC" w:rsidRDefault="00F010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112196</wp:posOffset>
                </wp:positionH>
                <wp:positionV relativeFrom="paragraph">
                  <wp:posOffset>95367</wp:posOffset>
                </wp:positionV>
                <wp:extent cx="5743575" cy="4246631"/>
                <wp:effectExtent l="0" t="0" r="2857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2466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.85pt;margin-top:7.5pt;width:452.25pt;height:33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" fillcolor="black [3213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2064821</wp:posOffset>
                </wp:positionH>
                <wp:positionV relativeFrom="paragraph">
                  <wp:posOffset>485726</wp:posOffset>
                </wp:positionV>
                <wp:extent cx="1676400" cy="567795"/>
                <wp:effectExtent l="57150" t="19050" r="76200" b="990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92855" w:rsidRDefault="00F92855" w:rsidP="00F9285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92855">
                              <w:rPr>
                                <w:b/>
                                <w:sz w:val="24"/>
                                <w:szCs w:val="24"/>
                              </w:rPr>
                              <w:t>Data (Images)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62.6pt;margin-top:38.25pt;width:132pt;height:4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2855" w:rsidRPr="00F92855" w:rsidRDefault="00F92855" w:rsidP="00F9285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92855">
                        <w:rPr>
                          <w:b/>
                          <w:sz w:val="24"/>
                          <w:szCs w:val="24"/>
                        </w:rPr>
                        <w:t>Data (Images)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912296</wp:posOffset>
                </wp:positionH>
                <wp:positionV relativeFrom="paragraph">
                  <wp:posOffset>1798751</wp:posOffset>
                </wp:positionV>
                <wp:extent cx="1676400" cy="567795"/>
                <wp:effectExtent l="57150" t="19050" r="7620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92855" w:rsidRDefault="005816CE" w:rsidP="00F9285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K-mean Assigned 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71.85pt;margin-top:141.65pt;width:132pt;height:4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2855" w:rsidRPr="00F92855" w:rsidRDefault="005816CE" w:rsidP="00F9285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K-mean Assigned Group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3388796</wp:posOffset>
                </wp:positionH>
                <wp:positionV relativeFrom="paragraph">
                  <wp:posOffset>1798751</wp:posOffset>
                </wp:positionV>
                <wp:extent cx="1676400" cy="567795"/>
                <wp:effectExtent l="57150" t="19050" r="76200" b="990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92855" w:rsidRDefault="005816CE" w:rsidP="00F9285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K-mean Assigned 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266.85pt;margin-top:141.65pt;width:132pt;height:4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2855" w:rsidRPr="00F92855" w:rsidRDefault="005816CE" w:rsidP="00F9285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K-mean Assigned Group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188396</wp:posOffset>
                </wp:positionH>
                <wp:positionV relativeFrom="paragraph">
                  <wp:posOffset>3513964</wp:posOffset>
                </wp:positionV>
                <wp:extent cx="723900" cy="567795"/>
                <wp:effectExtent l="57150" t="19050" r="76200" b="990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6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01029" w:rsidRDefault="005816CE" w:rsidP="00F9285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Scene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4.85pt;margin-top:276.7pt;width:57pt;height:4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2855" w:rsidRPr="00F01029" w:rsidRDefault="005816CE" w:rsidP="00F9285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Scene #1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988496</wp:posOffset>
                </wp:positionH>
                <wp:positionV relativeFrom="paragraph">
                  <wp:posOffset>3513964</wp:posOffset>
                </wp:positionV>
                <wp:extent cx="723900" cy="567795"/>
                <wp:effectExtent l="57150" t="19050" r="76200" b="990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6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01029" w:rsidRDefault="005816CE" w:rsidP="00F9285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Scene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77.85pt;margin-top:276.7pt;width:57pt;height:4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2855" w:rsidRPr="00F01029" w:rsidRDefault="005816CE" w:rsidP="00F9285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Scene #2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2150546</wp:posOffset>
                </wp:positionH>
                <wp:positionV relativeFrom="paragraph">
                  <wp:posOffset>3513964</wp:posOffset>
                </wp:positionV>
                <wp:extent cx="723900" cy="567795"/>
                <wp:effectExtent l="57150" t="19050" r="7620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6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01029" w:rsidRDefault="005816CE" w:rsidP="00F9285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Scene #p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169.35pt;margin-top:276.7pt;width:57pt;height:4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2855" w:rsidRPr="00F01029" w:rsidRDefault="005816CE" w:rsidP="00F9285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Scene #p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3036371</wp:posOffset>
                </wp:positionH>
                <wp:positionV relativeFrom="paragraph">
                  <wp:posOffset>3513964</wp:posOffset>
                </wp:positionV>
                <wp:extent cx="723900" cy="567795"/>
                <wp:effectExtent l="57150" t="19050" r="76200" b="990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6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01029" w:rsidRDefault="005816CE" w:rsidP="00F9285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Scene #q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239.1pt;margin-top:276.7pt;width:57pt;height:4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2855" w:rsidRPr="00F01029" w:rsidRDefault="005816CE" w:rsidP="00F9285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Scene #q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3836471</wp:posOffset>
                </wp:positionH>
                <wp:positionV relativeFrom="paragraph">
                  <wp:posOffset>3513964</wp:posOffset>
                </wp:positionV>
                <wp:extent cx="723900" cy="567795"/>
                <wp:effectExtent l="57150" t="19050" r="76200" b="990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6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01029" w:rsidRDefault="005816CE" w:rsidP="00F9285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Scene #r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3" style="position:absolute;margin-left:302.1pt;margin-top:276.7pt;width:57pt;height:4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2855" w:rsidRPr="00F01029" w:rsidRDefault="005816CE" w:rsidP="00F9285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Scene #r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4988996</wp:posOffset>
                </wp:positionH>
                <wp:positionV relativeFrom="paragraph">
                  <wp:posOffset>3513964</wp:posOffset>
                </wp:positionV>
                <wp:extent cx="723900" cy="567795"/>
                <wp:effectExtent l="57150" t="19050" r="76200" b="990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67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01029" w:rsidRDefault="005816CE" w:rsidP="00F9285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Scene #N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4" style="position:absolute;margin-left:392.85pt;margin-top:276.7pt;width:57pt;height:4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2855" w:rsidRPr="00F01029" w:rsidRDefault="005816CE" w:rsidP="00F9285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Scene #N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1750496</wp:posOffset>
                </wp:positionH>
                <wp:positionV relativeFrom="paragraph">
                  <wp:posOffset>3620426</wp:posOffset>
                </wp:positionV>
                <wp:extent cx="314325" cy="402188"/>
                <wp:effectExtent l="0" t="0" r="2857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2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55" w:rsidRPr="00F92855" w:rsidRDefault="00F92855" w:rsidP="00F92855">
                            <w:pPr>
                              <w:pStyle w:val="NoSpacing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5" style="position:absolute;margin-left:137.85pt;margin-top:285.05pt;width:24.75pt;height:3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" fillcolor="black [3200]" strokecolor="black [1600]" strokeweight="2pt">
                <v:textbox>
                  <w:txbxContent>
                    <w:p w:rsidR="00F92855" w:rsidRPr="00F92855" w:rsidRDefault="00F92855" w:rsidP="00F92855">
                      <w:pPr>
                        <w:pStyle w:val="NoSpacing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2064821</wp:posOffset>
                </wp:positionH>
                <wp:positionV relativeFrom="paragraph">
                  <wp:posOffset>1159982</wp:posOffset>
                </wp:positionV>
                <wp:extent cx="619125" cy="484991"/>
                <wp:effectExtent l="57150" t="38100" r="47625" b="869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84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2.6pt;margin-top:91.35pt;width:48.75pt;height:38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3141146</wp:posOffset>
                </wp:positionH>
                <wp:positionV relativeFrom="paragraph">
                  <wp:posOffset>1159982</wp:posOffset>
                </wp:positionV>
                <wp:extent cx="609599" cy="484991"/>
                <wp:effectExtent l="57150" t="38100" r="76835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99" cy="484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47.35pt;margin-top:91.35pt;width:48pt;height:3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540821</wp:posOffset>
                </wp:positionH>
                <wp:positionV relativeFrom="paragraph">
                  <wp:posOffset>2496665</wp:posOffset>
                </wp:positionV>
                <wp:extent cx="1066801" cy="922666"/>
                <wp:effectExtent l="57150" t="38100" r="3810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1" cy="9226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2.6pt;margin-top:196.6pt;width:84pt;height:72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1302821</wp:posOffset>
                </wp:positionH>
                <wp:positionV relativeFrom="paragraph">
                  <wp:posOffset>2543982</wp:posOffset>
                </wp:positionV>
                <wp:extent cx="409576" cy="875350"/>
                <wp:effectExtent l="57150" t="38100" r="28575" b="965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6" cy="87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02.6pt;margin-top:200.3pt;width:32.25pt;height:68.9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1912421</wp:posOffset>
                </wp:positionH>
                <wp:positionV relativeFrom="paragraph">
                  <wp:posOffset>2496665</wp:posOffset>
                </wp:positionV>
                <wp:extent cx="609599" cy="922666"/>
                <wp:effectExtent l="57150" t="38100" r="76835" b="869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99" cy="9226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50.6pt;margin-top:196.6pt;width:48pt;height:7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3407846</wp:posOffset>
                </wp:positionH>
                <wp:positionV relativeFrom="paragraph">
                  <wp:posOffset>2496665</wp:posOffset>
                </wp:positionV>
                <wp:extent cx="742950" cy="922666"/>
                <wp:effectExtent l="57150" t="38100" r="38100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226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68.35pt;margin-top:196.6pt;width:58.5pt;height:72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4150796</wp:posOffset>
                </wp:positionH>
                <wp:positionV relativeFrom="paragraph">
                  <wp:posOffset>2543982</wp:posOffset>
                </wp:positionV>
                <wp:extent cx="133351" cy="875350"/>
                <wp:effectExtent l="133350" t="38100" r="76200" b="774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1" cy="87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26.85pt;margin-top:200.3pt;width:10.5pt;height:68.9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4465121</wp:posOffset>
                </wp:positionH>
                <wp:positionV relativeFrom="paragraph">
                  <wp:posOffset>2543982</wp:posOffset>
                </wp:positionV>
                <wp:extent cx="885824" cy="875350"/>
                <wp:effectExtent l="57150" t="38100" r="86360" b="965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4" cy="87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51.6pt;margin-top:200.3pt;width:69.75pt;height:68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4617521</wp:posOffset>
                </wp:positionH>
                <wp:positionV relativeFrom="paragraph">
                  <wp:posOffset>3596767</wp:posOffset>
                </wp:positionV>
                <wp:extent cx="314325" cy="402188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2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029" w:rsidRPr="00F92855" w:rsidRDefault="00F01029" w:rsidP="00F01029">
                            <w:pPr>
                              <w:pStyle w:val="NoSpacing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6" style="position:absolute;margin-left:363.6pt;margin-top:283.2pt;width:24.75pt;height:3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" fillcolor="black [3200]" strokecolor="black [1600]" strokeweight="2pt">
                <v:textbox>
                  <w:txbxContent>
                    <w:p w:rsidR="00F01029" w:rsidRPr="00F92855" w:rsidRDefault="00F01029" w:rsidP="00F01029">
                      <w:pPr>
                        <w:pStyle w:val="NoSpacing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55"/>
    <w:rsid w:val="003C3EAC"/>
    <w:rsid w:val="005816CE"/>
    <w:rsid w:val="00F01029"/>
    <w:rsid w:val="00F9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8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8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16B8AA9F</Template>
  <TotalTime>25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Department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 R. Gomes</dc:creator>
  <cp:lastModifiedBy>Saikat R. Gomes</cp:lastModifiedBy>
  <cp:revision>1</cp:revision>
  <dcterms:created xsi:type="dcterms:W3CDTF">2014-04-18T01:08:00Z</dcterms:created>
  <dcterms:modified xsi:type="dcterms:W3CDTF">2014-04-18T01:33:00Z</dcterms:modified>
</cp:coreProperties>
</file>